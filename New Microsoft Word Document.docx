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80C" w:rsidRDefault="0043664D">
      <w:proofErr w:type="spellStart"/>
      <w:r>
        <w:t>Sharad</w:t>
      </w:r>
      <w:proofErr w:type="spellEnd"/>
      <w:r>
        <w:t xml:space="preserve"> made a change</w:t>
      </w:r>
      <w:bookmarkStart w:id="0" w:name="_GoBack"/>
      <w:bookmarkEnd w:id="0"/>
    </w:p>
    <w:sectPr w:rsidR="00C0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C24"/>
    <w:rsid w:val="0043664D"/>
    <w:rsid w:val="00882C24"/>
    <w:rsid w:val="00C0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nsadmin</dc:creator>
  <cp:keywords/>
  <dc:description/>
  <cp:lastModifiedBy>nsadmin</cp:lastModifiedBy>
  <cp:revision>2</cp:revision>
  <dcterms:created xsi:type="dcterms:W3CDTF">2016-10-13T14:08:00Z</dcterms:created>
  <dcterms:modified xsi:type="dcterms:W3CDTF">2016-10-13T14:08:00Z</dcterms:modified>
</cp:coreProperties>
</file>